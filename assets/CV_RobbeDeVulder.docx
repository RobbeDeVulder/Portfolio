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9"/>
        <w:gridCol w:w="351"/>
        <w:gridCol w:w="6470"/>
      </w:tblGrid>
      <w:tr w:rsidR="000629D5" w:rsidRPr="009478D6" w14:paraId="23FFC963" w14:textId="77777777" w:rsidTr="00075455">
        <w:trPr>
          <w:trHeight w:val="4032"/>
        </w:trPr>
        <w:tc>
          <w:tcPr>
            <w:tcW w:w="3969" w:type="dxa"/>
            <w:vAlign w:val="bottom"/>
          </w:tcPr>
          <w:p w14:paraId="3CCCAA6A" w14:textId="77777777" w:rsidR="000629D5" w:rsidRPr="00A52D87" w:rsidRDefault="000629D5" w:rsidP="001B2ABD">
            <w:pPr>
              <w:tabs>
                <w:tab w:val="left" w:pos="990"/>
              </w:tabs>
              <w:jc w:val="center"/>
            </w:pPr>
            <w:r w:rsidRPr="00A52D87"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43C1E2E6" wp14:editId="03CF8FE5">
                      <wp:extent cx="2122805" cy="2122805"/>
                      <wp:effectExtent l="19050" t="19050" r="29845" b="29845"/>
                      <wp:docPr id="2" name="Ovaal 2" title="Professionele portretfoto van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oval w14:anchorId="2D9FBA00" id="Ovaal 2" o:spid="_x0000_s1026" alt="Titel: Professionele portretfoto van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51" w:type="dxa"/>
          </w:tcPr>
          <w:p w14:paraId="12B267B9" w14:textId="77777777" w:rsidR="000629D5" w:rsidRPr="00A52D87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7833A8D4" w14:textId="7EFBAAD1" w:rsidR="00EB1F7E" w:rsidRPr="00075455" w:rsidRDefault="00EB1F7E" w:rsidP="00EB1F7E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 w:rsidRPr="00075455">
              <w:rPr>
                <w:rFonts w:asciiTheme="minorHAnsi" w:hAnsiTheme="minorHAnsi"/>
                <w:color w:val="5B9BD5"/>
                <w:sz w:val="24"/>
                <w:szCs w:val="28"/>
                <w:lang w:bidi="nl-NL"/>
              </w:rPr>
              <w:t>OPLEIDING</w:t>
            </w:r>
          </w:p>
          <w:p w14:paraId="70E0B4F0" w14:textId="77777777" w:rsidR="00EB1F7E" w:rsidRPr="00A52D87" w:rsidRDefault="00EB1F7E" w:rsidP="00EB1F7E">
            <w:pPr>
              <w:spacing w:after="0"/>
            </w:pPr>
          </w:p>
          <w:p w14:paraId="6E865976" w14:textId="6E62D505" w:rsidR="00A52D87" w:rsidRDefault="00A52D87" w:rsidP="00A52D87">
            <w:pPr>
              <w:spacing w:after="0"/>
              <w:rPr>
                <w:szCs w:val="24"/>
              </w:rPr>
            </w:pPr>
            <w:r w:rsidRPr="006B6EB0">
              <w:rPr>
                <w:szCs w:val="24"/>
              </w:rPr>
              <w:t xml:space="preserve">Toegepaste Informatica </w:t>
            </w:r>
            <w:r>
              <w:rPr>
                <w:szCs w:val="24"/>
              </w:rPr>
              <w:t>–</w:t>
            </w:r>
            <w:r w:rsidRPr="006B6EB0">
              <w:rPr>
                <w:szCs w:val="24"/>
              </w:rPr>
              <w:t xml:space="preserve"> </w:t>
            </w:r>
            <w:proofErr w:type="spellStart"/>
            <w:r w:rsidRPr="006B6EB0">
              <w:rPr>
                <w:szCs w:val="24"/>
              </w:rPr>
              <w:t>Hogent</w:t>
            </w:r>
            <w:proofErr w:type="spellEnd"/>
          </w:p>
          <w:p w14:paraId="2FE6360B" w14:textId="2125ABDA" w:rsidR="00A52D87" w:rsidRPr="00075455" w:rsidRDefault="00A52D87" w:rsidP="00A52D87">
            <w:pPr>
              <w:spacing w:after="0"/>
              <w:rPr>
                <w:i/>
                <w:iCs/>
                <w:szCs w:val="24"/>
              </w:rPr>
            </w:pPr>
            <w:r w:rsidRPr="00075455">
              <w:rPr>
                <w:i/>
                <w:iCs/>
                <w:szCs w:val="24"/>
              </w:rPr>
              <w:t>2021 – heden</w:t>
            </w:r>
          </w:p>
          <w:p w14:paraId="53CA91DA" w14:textId="77777777" w:rsidR="00A52D87" w:rsidRDefault="00A52D87" w:rsidP="00EB1F7E">
            <w:pPr>
              <w:spacing w:after="0"/>
              <w:rPr>
                <w:szCs w:val="24"/>
              </w:rPr>
            </w:pPr>
          </w:p>
          <w:p w14:paraId="31C0C5D6" w14:textId="4F6EB88A" w:rsidR="00EB1F7E" w:rsidRDefault="00EB1F7E" w:rsidP="00EB1F7E">
            <w:pPr>
              <w:spacing w:after="0"/>
              <w:rPr>
                <w:szCs w:val="24"/>
              </w:rPr>
            </w:pPr>
            <w:r w:rsidRPr="00075455">
              <w:rPr>
                <w:szCs w:val="24"/>
              </w:rPr>
              <w:t>ASO Economie Moderne Talen</w:t>
            </w:r>
            <w:r w:rsidR="00A52D87">
              <w:rPr>
                <w:szCs w:val="24"/>
              </w:rPr>
              <w:t xml:space="preserve"> - </w:t>
            </w:r>
            <w:r w:rsidRPr="00075455">
              <w:rPr>
                <w:szCs w:val="24"/>
              </w:rPr>
              <w:t>Sint-Paulus instituut Herzele</w:t>
            </w:r>
          </w:p>
          <w:p w14:paraId="1567D2A7" w14:textId="65AA52C8" w:rsidR="00EB1F7E" w:rsidRPr="00075455" w:rsidRDefault="00A52D87" w:rsidP="00EB1F7E">
            <w:pPr>
              <w:spacing w:after="0"/>
              <w:rPr>
                <w:szCs w:val="24"/>
              </w:rPr>
            </w:pPr>
            <w:r w:rsidRPr="00075455">
              <w:rPr>
                <w:i/>
                <w:iCs/>
                <w:szCs w:val="24"/>
              </w:rPr>
              <w:t>2014 - 2020</w:t>
            </w:r>
          </w:p>
          <w:p w14:paraId="09971592" w14:textId="77777777" w:rsidR="00A52D87" w:rsidRPr="00075455" w:rsidRDefault="00A52D87" w:rsidP="00EB1F7E">
            <w:pPr>
              <w:spacing w:after="0"/>
              <w:rPr>
                <w:szCs w:val="24"/>
              </w:rPr>
            </w:pPr>
          </w:p>
          <w:p w14:paraId="7202EE21" w14:textId="77777777" w:rsidR="00EB1F7E" w:rsidRPr="00075455" w:rsidRDefault="00EB1F7E" w:rsidP="00EB1F7E">
            <w:pPr>
              <w:spacing w:after="0"/>
              <w:rPr>
                <w:szCs w:val="24"/>
              </w:rPr>
            </w:pPr>
          </w:p>
          <w:p w14:paraId="757651DC" w14:textId="77777777" w:rsidR="00EB1F7E" w:rsidRPr="00075455" w:rsidRDefault="00EB1F7E" w:rsidP="00EB1F7E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 w:rsidRPr="00075455">
              <w:rPr>
                <w:rStyle w:val="Heading2Char"/>
                <w:rFonts w:asciiTheme="minorHAnsi" w:hAnsiTheme="minorHAnsi"/>
                <w:b/>
                <w:color w:val="5B9BD5"/>
                <w:sz w:val="24"/>
                <w:szCs w:val="28"/>
                <w:lang w:bidi="nl-NL"/>
              </w:rPr>
              <w:t>Talen</w:t>
            </w:r>
          </w:p>
          <w:p w14:paraId="572F5816" w14:textId="14C7EAD6" w:rsidR="00EB1F7E" w:rsidRPr="00075455" w:rsidRDefault="00EB1F7E" w:rsidP="00EB1F7E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61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474"/>
              <w:gridCol w:w="3004"/>
            </w:tblGrid>
            <w:tr w:rsidR="00A52D87" w:rsidRPr="007D4155" w14:paraId="788B7763" w14:textId="77777777" w:rsidTr="00075455">
              <w:tc>
                <w:tcPr>
                  <w:tcW w:w="1656" w:type="dxa"/>
                  <w:shd w:val="clear" w:color="auto" w:fill="auto"/>
                  <w:vAlign w:val="center"/>
                </w:tcPr>
                <w:p w14:paraId="14171533" w14:textId="39B815CF" w:rsidR="00A52D87" w:rsidRPr="00075455" w:rsidRDefault="00A52D87" w:rsidP="00A52D87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Nederlands</w:t>
                  </w:r>
                </w:p>
              </w:tc>
              <w:tc>
                <w:tcPr>
                  <w:tcW w:w="1474" w:type="dxa"/>
                  <w:shd w:val="clear" w:color="auto" w:fill="auto"/>
                  <w:vAlign w:val="center"/>
                </w:tcPr>
                <w:p w14:paraId="54950152" w14:textId="49A98FA3" w:rsidR="00A52D87" w:rsidRPr="00075455" w:rsidRDefault="00A52D87" w:rsidP="00075455">
                  <w:pPr>
                    <w:spacing w:after="0"/>
                    <w:jc w:val="center"/>
                    <w:rPr>
                      <w:sz w:val="28"/>
                      <w:szCs w:val="36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●●●●●</w:t>
                  </w:r>
                </w:p>
              </w:tc>
              <w:tc>
                <w:tcPr>
                  <w:tcW w:w="3004" w:type="dxa"/>
                  <w:vAlign w:val="center"/>
                </w:tcPr>
                <w:p w14:paraId="5AE06410" w14:textId="08159E3A" w:rsidR="00A52D87" w:rsidRPr="00075455" w:rsidRDefault="00A52D87" w:rsidP="00A52D87">
                  <w:pPr>
                    <w:spacing w:after="0"/>
                    <w:rPr>
                      <w:rFonts w:cs="Arial"/>
                      <w:szCs w:val="20"/>
                      <w:lang w:val="nl-BE"/>
                    </w:rPr>
                  </w:pPr>
                  <w:r w:rsidRPr="00075455">
                    <w:rPr>
                      <w:rFonts w:cs="Arial"/>
                      <w:szCs w:val="20"/>
                      <w:lang w:val="nl-BE"/>
                    </w:rPr>
                    <w:t>Moedertaal</w:t>
                  </w:r>
                </w:p>
              </w:tc>
            </w:tr>
            <w:tr w:rsidR="00A52D87" w:rsidRPr="007D4155" w14:paraId="4850713B" w14:textId="77777777" w:rsidTr="00075455">
              <w:tc>
                <w:tcPr>
                  <w:tcW w:w="1656" w:type="dxa"/>
                  <w:shd w:val="clear" w:color="auto" w:fill="auto"/>
                  <w:vAlign w:val="center"/>
                </w:tcPr>
                <w:p w14:paraId="57E8B585" w14:textId="5B1DC777" w:rsidR="00A52D87" w:rsidRPr="00075455" w:rsidRDefault="00A52D87" w:rsidP="00A52D87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Engels</w:t>
                  </w:r>
                </w:p>
              </w:tc>
              <w:tc>
                <w:tcPr>
                  <w:tcW w:w="1474" w:type="dxa"/>
                  <w:shd w:val="clear" w:color="auto" w:fill="auto"/>
                  <w:vAlign w:val="center"/>
                </w:tcPr>
                <w:p w14:paraId="1588A721" w14:textId="30007EF1" w:rsidR="00A52D87" w:rsidRPr="00075455" w:rsidRDefault="00A52D87" w:rsidP="00075455">
                  <w:pPr>
                    <w:spacing w:after="0"/>
                    <w:jc w:val="center"/>
                    <w:rPr>
                      <w:szCs w:val="24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●●●●○</w:t>
                  </w:r>
                </w:p>
              </w:tc>
              <w:tc>
                <w:tcPr>
                  <w:tcW w:w="3004" w:type="dxa"/>
                  <w:vAlign w:val="center"/>
                </w:tcPr>
                <w:p w14:paraId="54345205" w14:textId="74EF542E" w:rsidR="00A52D87" w:rsidRPr="00075455" w:rsidRDefault="00A52D87" w:rsidP="00A52D87">
                  <w:pPr>
                    <w:spacing w:after="0"/>
                    <w:rPr>
                      <w:rFonts w:cs="Arial"/>
                      <w:szCs w:val="20"/>
                      <w:lang w:val="nl-BE"/>
                    </w:rPr>
                  </w:pPr>
                  <w:r w:rsidRPr="00075455">
                    <w:rPr>
                      <w:rFonts w:cs="Arial"/>
                      <w:szCs w:val="20"/>
                      <w:lang w:val="nl-BE"/>
                    </w:rPr>
                    <w:t>Goed</w:t>
                  </w:r>
                </w:p>
              </w:tc>
            </w:tr>
            <w:tr w:rsidR="00A52D87" w:rsidRPr="007D4155" w14:paraId="630C6627" w14:textId="77777777" w:rsidTr="00075455">
              <w:tc>
                <w:tcPr>
                  <w:tcW w:w="1656" w:type="dxa"/>
                  <w:shd w:val="clear" w:color="auto" w:fill="auto"/>
                  <w:vAlign w:val="center"/>
                </w:tcPr>
                <w:p w14:paraId="7628398B" w14:textId="2F22F3F4" w:rsidR="00A52D87" w:rsidRPr="00075455" w:rsidRDefault="00A52D87" w:rsidP="00A52D87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Frans</w:t>
                  </w:r>
                </w:p>
              </w:tc>
              <w:tc>
                <w:tcPr>
                  <w:tcW w:w="1474" w:type="dxa"/>
                  <w:shd w:val="clear" w:color="auto" w:fill="auto"/>
                  <w:vAlign w:val="center"/>
                </w:tcPr>
                <w:p w14:paraId="00347A7E" w14:textId="2ADDB1AE" w:rsidR="00A52D87" w:rsidRPr="00075455" w:rsidRDefault="00A52D87" w:rsidP="00075455">
                  <w:pPr>
                    <w:spacing w:after="0"/>
                    <w:jc w:val="center"/>
                    <w:rPr>
                      <w:rFonts w:cs="Arial"/>
                      <w:sz w:val="32"/>
                      <w:szCs w:val="40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●●○○○</w:t>
                  </w:r>
                </w:p>
              </w:tc>
              <w:tc>
                <w:tcPr>
                  <w:tcW w:w="3004" w:type="dxa"/>
                  <w:vAlign w:val="center"/>
                </w:tcPr>
                <w:p w14:paraId="5EFDBA9E" w14:textId="3E74C7AE" w:rsidR="00A52D87" w:rsidRPr="00075455" w:rsidRDefault="00A52D87" w:rsidP="00A52D87">
                  <w:pPr>
                    <w:spacing w:after="0"/>
                    <w:rPr>
                      <w:rFonts w:cs="Arial"/>
                      <w:szCs w:val="20"/>
                      <w:lang w:val="nl-BE"/>
                    </w:rPr>
                  </w:pPr>
                  <w:r w:rsidRPr="00075455">
                    <w:rPr>
                      <w:rFonts w:cs="Arial"/>
                      <w:szCs w:val="20"/>
                      <w:lang w:val="nl-BE"/>
                    </w:rPr>
                    <w:t>Basis</w:t>
                  </w:r>
                </w:p>
              </w:tc>
            </w:tr>
            <w:tr w:rsidR="00A52D87" w:rsidRPr="007D4155" w14:paraId="77252B15" w14:textId="77777777" w:rsidTr="00075455">
              <w:tc>
                <w:tcPr>
                  <w:tcW w:w="1656" w:type="dxa"/>
                  <w:shd w:val="clear" w:color="auto" w:fill="auto"/>
                  <w:vAlign w:val="center"/>
                </w:tcPr>
                <w:p w14:paraId="1274D99E" w14:textId="074018FB" w:rsidR="00A52D87" w:rsidRPr="00075455" w:rsidRDefault="00A52D87" w:rsidP="00A52D87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Duits</w:t>
                  </w:r>
                </w:p>
              </w:tc>
              <w:tc>
                <w:tcPr>
                  <w:tcW w:w="1474" w:type="dxa"/>
                  <w:shd w:val="clear" w:color="auto" w:fill="auto"/>
                  <w:vAlign w:val="center"/>
                </w:tcPr>
                <w:p w14:paraId="27CD3953" w14:textId="77777777" w:rsidR="00A52D87" w:rsidRPr="00075455" w:rsidRDefault="00A52D87" w:rsidP="00075455">
                  <w:pPr>
                    <w:spacing w:after="0"/>
                    <w:jc w:val="center"/>
                    <w:rPr>
                      <w:rFonts w:cs="Arial"/>
                      <w:sz w:val="32"/>
                      <w:szCs w:val="40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●●○○○</w:t>
                  </w:r>
                </w:p>
              </w:tc>
              <w:tc>
                <w:tcPr>
                  <w:tcW w:w="3004" w:type="dxa"/>
                  <w:vAlign w:val="center"/>
                </w:tcPr>
                <w:p w14:paraId="1155862E" w14:textId="5D3A96E7" w:rsidR="00A52D87" w:rsidRPr="00075455" w:rsidRDefault="00A52D87" w:rsidP="00A52D87">
                  <w:pPr>
                    <w:spacing w:after="0"/>
                    <w:rPr>
                      <w:rFonts w:cs="Arial"/>
                      <w:szCs w:val="20"/>
                      <w:lang w:val="nl-BE"/>
                    </w:rPr>
                  </w:pPr>
                  <w:r w:rsidRPr="00075455">
                    <w:rPr>
                      <w:rFonts w:cs="Arial"/>
                      <w:szCs w:val="20"/>
                      <w:lang w:val="nl-BE"/>
                    </w:rPr>
                    <w:t>Basis</w:t>
                  </w:r>
                </w:p>
              </w:tc>
            </w:tr>
          </w:tbl>
          <w:p w14:paraId="37930C0F" w14:textId="77777777" w:rsidR="00A52D87" w:rsidRPr="00075455" w:rsidRDefault="00A52D87" w:rsidP="00EB1F7E">
            <w:pPr>
              <w:spacing w:after="0"/>
              <w:rPr>
                <w:szCs w:val="24"/>
              </w:rPr>
            </w:pPr>
          </w:p>
          <w:p w14:paraId="34414D7E" w14:textId="77777777" w:rsidR="00EB1F7E" w:rsidRPr="00075455" w:rsidRDefault="00EB1F7E" w:rsidP="00EB1F7E">
            <w:pPr>
              <w:spacing w:after="0"/>
              <w:rPr>
                <w:szCs w:val="24"/>
                <w:lang w:val="nl-BE"/>
              </w:rPr>
            </w:pPr>
          </w:p>
          <w:p w14:paraId="0F5F7148" w14:textId="62A6CE98" w:rsidR="00EB1F7E" w:rsidRPr="00075455" w:rsidRDefault="00EB1F7E" w:rsidP="00EB1F7E">
            <w:pPr>
              <w:pStyle w:val="Heading2"/>
              <w:spacing w:before="0" w:after="0"/>
              <w:rPr>
                <w:rFonts w:asciiTheme="minorHAnsi" w:hAnsiTheme="minorHAnsi"/>
                <w:lang w:val="nl-BE"/>
              </w:rPr>
            </w:pPr>
            <w:r w:rsidRPr="00075455">
              <w:rPr>
                <w:rStyle w:val="Heading2Char"/>
                <w:rFonts w:asciiTheme="minorHAnsi" w:hAnsiTheme="minorHAnsi"/>
                <w:b/>
                <w:color w:val="5B9BD5"/>
                <w:sz w:val="24"/>
                <w:szCs w:val="28"/>
                <w:lang w:val="nl-BE" w:bidi="nl-NL"/>
              </w:rPr>
              <w:t xml:space="preserve">Technische Skills </w:t>
            </w:r>
          </w:p>
          <w:p w14:paraId="5B899066" w14:textId="6219754B" w:rsidR="00EB1F7E" w:rsidRPr="00075455" w:rsidRDefault="00EB1F7E" w:rsidP="00EB1F7E">
            <w:pPr>
              <w:spacing w:after="0"/>
              <w:rPr>
                <w:strike/>
                <w:szCs w:val="24"/>
                <w:lang w:val="nl-B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A61D28" w:rsidRPr="00A52D87" w14:paraId="69123980" w14:textId="77777777" w:rsidTr="00075455">
              <w:tc>
                <w:tcPr>
                  <w:tcW w:w="3115" w:type="dxa"/>
                  <w:shd w:val="clear" w:color="auto" w:fill="auto"/>
                  <w:vAlign w:val="center"/>
                </w:tcPr>
                <w:p w14:paraId="5F336301" w14:textId="4D713C9B" w:rsidR="00A61D28" w:rsidRPr="00075455" w:rsidRDefault="00A61D28" w:rsidP="00A52D87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 xml:space="preserve">Python </w:t>
                  </w:r>
                </w:p>
              </w:tc>
              <w:tc>
                <w:tcPr>
                  <w:tcW w:w="3115" w:type="dxa"/>
                  <w:shd w:val="clear" w:color="auto" w:fill="auto"/>
                  <w:vAlign w:val="center"/>
                </w:tcPr>
                <w:p w14:paraId="5169F614" w14:textId="53EF2550" w:rsidR="00A61D28" w:rsidRPr="00075455" w:rsidRDefault="009478D6" w:rsidP="00A52D87">
                  <w:pPr>
                    <w:spacing w:after="0"/>
                    <w:rPr>
                      <w:sz w:val="28"/>
                      <w:szCs w:val="36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●●●○○</w:t>
                  </w:r>
                </w:p>
              </w:tc>
            </w:tr>
            <w:tr w:rsidR="00A61D28" w:rsidRPr="00A52D87" w14:paraId="37606DB1" w14:textId="77777777" w:rsidTr="00075455">
              <w:tc>
                <w:tcPr>
                  <w:tcW w:w="3115" w:type="dxa"/>
                  <w:shd w:val="clear" w:color="auto" w:fill="auto"/>
                  <w:vAlign w:val="center"/>
                </w:tcPr>
                <w:p w14:paraId="7B34D457" w14:textId="379883EC" w:rsidR="00A61D28" w:rsidRPr="00075455" w:rsidRDefault="00A61D28" w:rsidP="00A52D87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S</w:t>
                  </w:r>
                  <w:r w:rsidR="004B6A94" w:rsidRPr="00075455">
                    <w:rPr>
                      <w:szCs w:val="24"/>
                      <w:lang w:val="nl-BE"/>
                    </w:rPr>
                    <w:t>QL</w:t>
                  </w:r>
                </w:p>
              </w:tc>
              <w:tc>
                <w:tcPr>
                  <w:tcW w:w="3115" w:type="dxa"/>
                  <w:shd w:val="clear" w:color="auto" w:fill="auto"/>
                  <w:vAlign w:val="center"/>
                </w:tcPr>
                <w:p w14:paraId="34C2FC93" w14:textId="4DE16303" w:rsidR="00A61D28" w:rsidRPr="00075455" w:rsidRDefault="009478D6" w:rsidP="00A52D87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●●●○○</w:t>
                  </w:r>
                </w:p>
              </w:tc>
            </w:tr>
            <w:tr w:rsidR="004B6A94" w:rsidRPr="00A52D87" w14:paraId="464BAF07" w14:textId="77777777" w:rsidTr="00075455">
              <w:tc>
                <w:tcPr>
                  <w:tcW w:w="3115" w:type="dxa"/>
                  <w:shd w:val="clear" w:color="auto" w:fill="auto"/>
                  <w:vAlign w:val="center"/>
                </w:tcPr>
                <w:p w14:paraId="095CF46C" w14:textId="7109CF2C" w:rsidR="004B6A94" w:rsidRPr="00075455" w:rsidRDefault="004B6A94" w:rsidP="004B6A94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R</w:t>
                  </w:r>
                </w:p>
              </w:tc>
              <w:tc>
                <w:tcPr>
                  <w:tcW w:w="3115" w:type="dxa"/>
                  <w:shd w:val="clear" w:color="auto" w:fill="auto"/>
                  <w:vAlign w:val="center"/>
                </w:tcPr>
                <w:p w14:paraId="4E1993E6" w14:textId="205DAE0B" w:rsidR="004B6A94" w:rsidRPr="00075455" w:rsidRDefault="004B6A94" w:rsidP="004B6A94">
                  <w:pPr>
                    <w:spacing w:after="0"/>
                    <w:rPr>
                      <w:rFonts w:cs="Arial"/>
                      <w:sz w:val="32"/>
                      <w:szCs w:val="40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●●○○○</w:t>
                  </w:r>
                </w:p>
              </w:tc>
            </w:tr>
            <w:tr w:rsidR="004B6A94" w:rsidRPr="00A52D87" w14:paraId="3E67069E" w14:textId="77777777" w:rsidTr="00075455">
              <w:tc>
                <w:tcPr>
                  <w:tcW w:w="3115" w:type="dxa"/>
                  <w:shd w:val="clear" w:color="auto" w:fill="auto"/>
                  <w:vAlign w:val="center"/>
                </w:tcPr>
                <w:p w14:paraId="75ED5307" w14:textId="5590A3F1" w:rsidR="004B6A94" w:rsidRPr="00075455" w:rsidRDefault="004B6A94" w:rsidP="004B6A94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Html</w:t>
                  </w:r>
                </w:p>
              </w:tc>
              <w:tc>
                <w:tcPr>
                  <w:tcW w:w="3115" w:type="dxa"/>
                  <w:shd w:val="clear" w:color="auto" w:fill="auto"/>
                  <w:vAlign w:val="center"/>
                </w:tcPr>
                <w:p w14:paraId="2C972B5B" w14:textId="427D0820" w:rsidR="004B6A94" w:rsidRPr="00075455" w:rsidRDefault="009478D6" w:rsidP="004B6A94">
                  <w:pPr>
                    <w:spacing w:after="0"/>
                    <w:rPr>
                      <w:rFonts w:cs="Arial"/>
                      <w:sz w:val="32"/>
                      <w:szCs w:val="40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●●○○○</w:t>
                  </w:r>
                </w:p>
              </w:tc>
            </w:tr>
            <w:tr w:rsidR="004B6A94" w:rsidRPr="00A52D87" w14:paraId="56052FB9" w14:textId="77777777" w:rsidTr="00075455">
              <w:tc>
                <w:tcPr>
                  <w:tcW w:w="3115" w:type="dxa"/>
                  <w:shd w:val="clear" w:color="auto" w:fill="auto"/>
                  <w:vAlign w:val="center"/>
                </w:tcPr>
                <w:p w14:paraId="7251CDD9" w14:textId="0BE22050" w:rsidR="004B6A94" w:rsidRPr="00075455" w:rsidRDefault="004B6A94" w:rsidP="004B6A94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CSS</w:t>
                  </w:r>
                </w:p>
              </w:tc>
              <w:tc>
                <w:tcPr>
                  <w:tcW w:w="3115" w:type="dxa"/>
                  <w:shd w:val="clear" w:color="auto" w:fill="auto"/>
                  <w:vAlign w:val="center"/>
                </w:tcPr>
                <w:p w14:paraId="4752FEC9" w14:textId="3B6BB9BC" w:rsidR="004B6A94" w:rsidRPr="00075455" w:rsidRDefault="009478D6" w:rsidP="004B6A94">
                  <w:pPr>
                    <w:spacing w:after="0"/>
                    <w:rPr>
                      <w:rFonts w:cs="Arial"/>
                      <w:sz w:val="32"/>
                      <w:szCs w:val="40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●●○○○</w:t>
                  </w:r>
                </w:p>
              </w:tc>
            </w:tr>
            <w:tr w:rsidR="004B6A94" w:rsidRPr="00A52D87" w14:paraId="784AC7D1" w14:textId="77777777" w:rsidTr="005548A1">
              <w:tc>
                <w:tcPr>
                  <w:tcW w:w="3115" w:type="dxa"/>
                  <w:shd w:val="clear" w:color="auto" w:fill="auto"/>
                  <w:vAlign w:val="center"/>
                </w:tcPr>
                <w:p w14:paraId="465A6A9E" w14:textId="0A20E3B2" w:rsidR="004B6A94" w:rsidRPr="00075455" w:rsidRDefault="004B6A94" w:rsidP="004B6A94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Javascript</w:t>
                  </w:r>
                </w:p>
              </w:tc>
              <w:tc>
                <w:tcPr>
                  <w:tcW w:w="3115" w:type="dxa"/>
                  <w:shd w:val="clear" w:color="auto" w:fill="auto"/>
                  <w:vAlign w:val="center"/>
                </w:tcPr>
                <w:p w14:paraId="15B91441" w14:textId="2ACBE826" w:rsidR="004B6A94" w:rsidRPr="00075455" w:rsidRDefault="004B6A94" w:rsidP="004B6A94">
                  <w:pPr>
                    <w:spacing w:after="0"/>
                    <w:rPr>
                      <w:rFonts w:cs="Arial"/>
                      <w:sz w:val="32"/>
                      <w:szCs w:val="40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●●○○○</w:t>
                  </w:r>
                </w:p>
              </w:tc>
            </w:tr>
            <w:tr w:rsidR="004B6A94" w:rsidRPr="00A52D87" w14:paraId="537D1728" w14:textId="77777777" w:rsidTr="005548A1">
              <w:tc>
                <w:tcPr>
                  <w:tcW w:w="3115" w:type="dxa"/>
                  <w:shd w:val="clear" w:color="auto" w:fill="auto"/>
                  <w:vAlign w:val="center"/>
                </w:tcPr>
                <w:p w14:paraId="26C79B45" w14:textId="33B1779F" w:rsidR="004B6A94" w:rsidRPr="00075455" w:rsidRDefault="004B6A94" w:rsidP="004B6A94">
                  <w:pPr>
                    <w:spacing w:after="0"/>
                    <w:rPr>
                      <w:szCs w:val="24"/>
                      <w:lang w:val="nl-BE"/>
                    </w:rPr>
                  </w:pPr>
                  <w:r w:rsidRPr="00075455">
                    <w:rPr>
                      <w:szCs w:val="24"/>
                      <w:lang w:val="nl-BE"/>
                    </w:rPr>
                    <w:t>Java</w:t>
                  </w:r>
                </w:p>
              </w:tc>
              <w:tc>
                <w:tcPr>
                  <w:tcW w:w="3115" w:type="dxa"/>
                  <w:shd w:val="clear" w:color="auto" w:fill="auto"/>
                  <w:vAlign w:val="center"/>
                </w:tcPr>
                <w:p w14:paraId="529C5BDD" w14:textId="3A46D4E5" w:rsidR="004B6A94" w:rsidRPr="00075455" w:rsidRDefault="004B6A94" w:rsidP="004B6A94">
                  <w:pPr>
                    <w:spacing w:after="0"/>
                    <w:rPr>
                      <w:rFonts w:cs="Arial"/>
                      <w:sz w:val="32"/>
                      <w:szCs w:val="40"/>
                      <w:lang w:val="nl-BE"/>
                    </w:rPr>
                  </w:pPr>
                  <w:r w:rsidRPr="00075455">
                    <w:rPr>
                      <w:rFonts w:cs="Arial"/>
                      <w:sz w:val="32"/>
                      <w:szCs w:val="40"/>
                      <w:lang w:val="nl-BE"/>
                    </w:rPr>
                    <w:t>●○○○○</w:t>
                  </w:r>
                </w:p>
              </w:tc>
            </w:tr>
          </w:tbl>
          <w:p w14:paraId="5B6EFE00" w14:textId="07476270" w:rsidR="00EB1F7E" w:rsidRPr="00075455" w:rsidRDefault="00EB1F7E" w:rsidP="00EB1F7E">
            <w:pPr>
              <w:spacing w:after="0"/>
              <w:rPr>
                <w:szCs w:val="24"/>
                <w:lang w:val="nl-BE"/>
              </w:rPr>
            </w:pPr>
          </w:p>
          <w:p w14:paraId="24B78DC7" w14:textId="2D3486F6" w:rsidR="00EB1F7E" w:rsidRPr="00075455" w:rsidRDefault="00EB1F7E" w:rsidP="00EB1F7E">
            <w:pPr>
              <w:spacing w:after="0"/>
              <w:rPr>
                <w:szCs w:val="24"/>
                <w:lang w:val="nl-BE"/>
              </w:rPr>
            </w:pPr>
          </w:p>
          <w:p w14:paraId="30C6C2BE" w14:textId="44F49542" w:rsidR="00EB1F7E" w:rsidRPr="00075455" w:rsidRDefault="00EB1F7E" w:rsidP="00EB1F7E">
            <w:pPr>
              <w:pStyle w:val="Heading2"/>
              <w:spacing w:before="0" w:after="0"/>
              <w:rPr>
                <w:rStyle w:val="Heading2Char"/>
                <w:rFonts w:asciiTheme="minorHAnsi" w:hAnsiTheme="minorHAnsi"/>
                <w:b/>
                <w:color w:val="5B9BD5"/>
                <w:sz w:val="24"/>
                <w:szCs w:val="28"/>
                <w:lang w:val="nl-BE" w:bidi="nl-NL"/>
              </w:rPr>
            </w:pPr>
            <w:r w:rsidRPr="00075455">
              <w:rPr>
                <w:rStyle w:val="Heading2Char"/>
                <w:rFonts w:asciiTheme="minorHAnsi" w:hAnsiTheme="minorHAnsi"/>
                <w:b/>
                <w:color w:val="5B9BD5"/>
                <w:sz w:val="24"/>
                <w:szCs w:val="28"/>
                <w:lang w:val="nl-BE" w:bidi="nl-NL"/>
              </w:rPr>
              <w:t xml:space="preserve">Soft Skills </w:t>
            </w:r>
          </w:p>
          <w:p w14:paraId="5429C4C5" w14:textId="16EE83DB" w:rsidR="00EB1F7E" w:rsidRPr="00075455" w:rsidRDefault="00EB1F7E" w:rsidP="00EB1F7E">
            <w:pPr>
              <w:spacing w:after="0"/>
              <w:rPr>
                <w:lang w:val="nl-BE" w:bidi="nl-NL"/>
              </w:rPr>
            </w:pPr>
          </w:p>
          <w:p w14:paraId="616E99EC" w14:textId="5FDF673B" w:rsidR="00EB1F7E" w:rsidRPr="00075455" w:rsidRDefault="00EB1F7E" w:rsidP="00EB1F7E">
            <w:pPr>
              <w:spacing w:after="0"/>
              <w:rPr>
                <w:szCs w:val="24"/>
                <w:lang w:val="en-GB"/>
              </w:rPr>
            </w:pPr>
            <w:proofErr w:type="spellStart"/>
            <w:r w:rsidRPr="00075455">
              <w:rPr>
                <w:szCs w:val="24"/>
                <w:lang w:val="en-GB"/>
              </w:rPr>
              <w:t>Punctueel</w:t>
            </w:r>
            <w:proofErr w:type="spellEnd"/>
          </w:p>
          <w:p w14:paraId="6B13E333" w14:textId="5B630EC2" w:rsidR="00EB1F7E" w:rsidRPr="00075455" w:rsidRDefault="00EB1F7E" w:rsidP="00EB1F7E">
            <w:pPr>
              <w:spacing w:after="0"/>
              <w:rPr>
                <w:szCs w:val="24"/>
                <w:lang w:val="en-GB"/>
              </w:rPr>
            </w:pPr>
            <w:proofErr w:type="spellStart"/>
            <w:r w:rsidRPr="00075455">
              <w:rPr>
                <w:szCs w:val="24"/>
                <w:lang w:val="en-GB"/>
              </w:rPr>
              <w:t>Flexibel</w:t>
            </w:r>
            <w:proofErr w:type="spellEnd"/>
          </w:p>
          <w:p w14:paraId="75000E04" w14:textId="32AF5AEC" w:rsidR="00EB1F7E" w:rsidRPr="00075455" w:rsidRDefault="00EB1F7E" w:rsidP="00EB1F7E">
            <w:pPr>
              <w:spacing w:after="0"/>
              <w:rPr>
                <w:szCs w:val="24"/>
                <w:lang w:val="en-GB"/>
              </w:rPr>
            </w:pPr>
            <w:proofErr w:type="spellStart"/>
            <w:r w:rsidRPr="00075455">
              <w:rPr>
                <w:szCs w:val="24"/>
                <w:lang w:val="en-GB"/>
              </w:rPr>
              <w:t>Loyaal</w:t>
            </w:r>
            <w:proofErr w:type="spellEnd"/>
          </w:p>
          <w:p w14:paraId="527673E8" w14:textId="51D44295" w:rsidR="000C4928" w:rsidRPr="00075455" w:rsidRDefault="000C4928" w:rsidP="00EB1F7E">
            <w:pPr>
              <w:spacing w:after="0"/>
              <w:rPr>
                <w:szCs w:val="24"/>
                <w:lang w:val="en-GB"/>
              </w:rPr>
            </w:pPr>
          </w:p>
          <w:p w14:paraId="0A93F521" w14:textId="37B0E3F2" w:rsidR="000C4928" w:rsidRPr="00075455" w:rsidRDefault="000C4928" w:rsidP="000C4928">
            <w:pPr>
              <w:pStyle w:val="Heading2"/>
              <w:rPr>
                <w:rStyle w:val="Heading2Char"/>
                <w:rFonts w:asciiTheme="minorHAnsi" w:hAnsiTheme="minorHAnsi"/>
                <w:b/>
                <w:bCs/>
                <w:caps/>
                <w:sz w:val="20"/>
                <w:lang w:val="en-US" w:bidi="nl-NL"/>
              </w:rPr>
            </w:pPr>
            <w:proofErr w:type="spellStart"/>
            <w:r w:rsidRPr="00075455">
              <w:rPr>
                <w:rStyle w:val="Heading2Char"/>
                <w:rFonts w:asciiTheme="minorHAnsi" w:hAnsiTheme="minorHAnsi"/>
                <w:b/>
                <w:color w:val="5B9BD5"/>
                <w:sz w:val="24"/>
                <w:szCs w:val="28"/>
                <w:lang w:val="en-US" w:bidi="nl-NL"/>
              </w:rPr>
              <w:t>Certificaten</w:t>
            </w:r>
            <w:proofErr w:type="spellEnd"/>
          </w:p>
          <w:p w14:paraId="1E269E46" w14:textId="7B9B59B7" w:rsidR="00EB1F7E" w:rsidRPr="00075455" w:rsidRDefault="000C4928" w:rsidP="000C4928">
            <w:pPr>
              <w:spacing w:after="0"/>
              <w:rPr>
                <w:szCs w:val="24"/>
                <w:lang w:val="en-US"/>
              </w:rPr>
            </w:pPr>
            <w:proofErr w:type="spellStart"/>
            <w:r w:rsidRPr="00075455">
              <w:rPr>
                <w:szCs w:val="24"/>
                <w:lang w:val="en-US"/>
              </w:rPr>
              <w:t>Sololearn</w:t>
            </w:r>
            <w:proofErr w:type="spellEnd"/>
            <w:r w:rsidRPr="00075455">
              <w:rPr>
                <w:szCs w:val="24"/>
                <w:lang w:val="en-US"/>
              </w:rPr>
              <w:t>: Introduction To Python</w:t>
            </w:r>
          </w:p>
          <w:p w14:paraId="1BE87B35" w14:textId="0A272053" w:rsidR="000C4928" w:rsidRPr="00075455" w:rsidRDefault="000C4928" w:rsidP="000C4928">
            <w:pPr>
              <w:spacing w:after="0"/>
              <w:rPr>
                <w:szCs w:val="24"/>
                <w:lang w:val="en-US"/>
              </w:rPr>
            </w:pPr>
            <w:proofErr w:type="spellStart"/>
            <w:r w:rsidRPr="00075455">
              <w:rPr>
                <w:szCs w:val="24"/>
                <w:lang w:val="en-US"/>
              </w:rPr>
              <w:t>Sololearn</w:t>
            </w:r>
            <w:proofErr w:type="spellEnd"/>
            <w:r w:rsidRPr="00075455">
              <w:rPr>
                <w:szCs w:val="24"/>
                <w:lang w:val="en-US"/>
              </w:rPr>
              <w:t>: Python For Data Science</w:t>
            </w:r>
          </w:p>
          <w:p w14:paraId="6797A2C4" w14:textId="688352E8" w:rsidR="000C4928" w:rsidRPr="00075455" w:rsidRDefault="000C4928" w:rsidP="000C4928">
            <w:pPr>
              <w:spacing w:after="0"/>
              <w:rPr>
                <w:szCs w:val="24"/>
                <w:lang w:val="en-US"/>
              </w:rPr>
            </w:pPr>
            <w:proofErr w:type="spellStart"/>
            <w:r w:rsidRPr="00075455">
              <w:rPr>
                <w:szCs w:val="24"/>
                <w:lang w:val="en-US"/>
              </w:rPr>
              <w:t>Sololearn</w:t>
            </w:r>
            <w:proofErr w:type="spellEnd"/>
            <w:r w:rsidRPr="00075455">
              <w:rPr>
                <w:szCs w:val="24"/>
                <w:lang w:val="en-US"/>
              </w:rPr>
              <w:t>: Python Data Structures</w:t>
            </w:r>
          </w:p>
          <w:p w14:paraId="419ECF15" w14:textId="1D2EFC85" w:rsidR="000C4928" w:rsidRPr="00075455" w:rsidRDefault="000C4928" w:rsidP="000C4928">
            <w:pPr>
              <w:spacing w:after="0"/>
              <w:rPr>
                <w:szCs w:val="24"/>
                <w:lang w:val="en-US"/>
              </w:rPr>
            </w:pPr>
            <w:proofErr w:type="spellStart"/>
            <w:r w:rsidRPr="00075455">
              <w:rPr>
                <w:szCs w:val="24"/>
                <w:lang w:val="en-US"/>
              </w:rPr>
              <w:t>Sololearn</w:t>
            </w:r>
            <w:proofErr w:type="spellEnd"/>
            <w:r w:rsidRPr="00075455">
              <w:rPr>
                <w:szCs w:val="24"/>
                <w:lang w:val="en-US"/>
              </w:rPr>
              <w:t>: Introduction To SQL</w:t>
            </w:r>
          </w:p>
          <w:p w14:paraId="701745A9" w14:textId="74E5CC5A" w:rsidR="000C4928" w:rsidRPr="00075455" w:rsidRDefault="000C4928" w:rsidP="000C4928">
            <w:pPr>
              <w:spacing w:after="0"/>
              <w:rPr>
                <w:szCs w:val="24"/>
                <w:lang w:val="en-US"/>
              </w:rPr>
            </w:pPr>
            <w:proofErr w:type="spellStart"/>
            <w:r w:rsidRPr="00075455">
              <w:rPr>
                <w:szCs w:val="24"/>
                <w:lang w:val="en-US"/>
              </w:rPr>
              <w:t>Sololearn</w:t>
            </w:r>
            <w:proofErr w:type="spellEnd"/>
            <w:r w:rsidRPr="00075455">
              <w:rPr>
                <w:szCs w:val="24"/>
                <w:lang w:val="en-US"/>
              </w:rPr>
              <w:t>: SQL Intermediate</w:t>
            </w:r>
          </w:p>
          <w:p w14:paraId="061D02DB" w14:textId="1382D064" w:rsidR="000C4928" w:rsidRPr="00075455" w:rsidRDefault="000C4928" w:rsidP="000C4928">
            <w:pPr>
              <w:spacing w:after="0"/>
              <w:rPr>
                <w:lang w:val="nl-BE"/>
              </w:rPr>
            </w:pPr>
            <w:proofErr w:type="spellStart"/>
            <w:r w:rsidRPr="00075455">
              <w:rPr>
                <w:szCs w:val="24"/>
                <w:lang w:val="nl-BE"/>
              </w:rPr>
              <w:t>Sololearn</w:t>
            </w:r>
            <w:proofErr w:type="spellEnd"/>
            <w:r w:rsidRPr="00075455">
              <w:rPr>
                <w:szCs w:val="24"/>
                <w:lang w:val="nl-BE"/>
              </w:rPr>
              <w:t>: R</w:t>
            </w:r>
          </w:p>
          <w:p w14:paraId="3CF25025" w14:textId="77777777" w:rsidR="000C4928" w:rsidRPr="00075455" w:rsidRDefault="000C4928" w:rsidP="000C4928">
            <w:pPr>
              <w:pStyle w:val="NoSpacing"/>
              <w:rPr>
                <w:rStyle w:val="Heading2Char"/>
                <w:rFonts w:asciiTheme="minorHAnsi" w:hAnsiTheme="minorHAnsi"/>
                <w:b w:val="0"/>
                <w:color w:val="5B9BD5"/>
                <w:sz w:val="24"/>
                <w:szCs w:val="28"/>
                <w:lang w:val="nl-BE" w:bidi="nl-NL"/>
              </w:rPr>
            </w:pPr>
          </w:p>
          <w:p w14:paraId="151548A4" w14:textId="77777777" w:rsidR="00EB1F7E" w:rsidRPr="00075455" w:rsidRDefault="00EB1F7E" w:rsidP="00EB1F7E">
            <w:pPr>
              <w:spacing w:after="0"/>
              <w:rPr>
                <w:szCs w:val="24"/>
                <w:lang w:val="nl-BE"/>
              </w:rPr>
            </w:pPr>
          </w:p>
          <w:p w14:paraId="4A92AFC8" w14:textId="77777777" w:rsidR="00EB1F7E" w:rsidRPr="00075455" w:rsidRDefault="00EB1F7E" w:rsidP="00EB1F7E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 w:rsidRPr="00075455">
              <w:rPr>
                <w:rFonts w:asciiTheme="minorHAnsi" w:hAnsiTheme="minorHAnsi"/>
                <w:color w:val="5B9BD5"/>
                <w:sz w:val="24"/>
                <w:szCs w:val="28"/>
                <w:lang w:bidi="nl-NL"/>
              </w:rPr>
              <w:t>WERKERVARING</w:t>
            </w:r>
          </w:p>
          <w:p w14:paraId="786E6904" w14:textId="77777777" w:rsidR="00EB1F7E" w:rsidRPr="00A52D87" w:rsidRDefault="00EB1F7E" w:rsidP="00EB1F7E">
            <w:pPr>
              <w:spacing w:after="0"/>
            </w:pPr>
          </w:p>
          <w:p w14:paraId="5863B994" w14:textId="76525DD5" w:rsidR="00A52D87" w:rsidRPr="00075455" w:rsidRDefault="000C4928" w:rsidP="00EB1F7E">
            <w:pPr>
              <w:spacing w:after="0"/>
              <w:rPr>
                <w:b/>
                <w:bCs/>
                <w:szCs w:val="24"/>
                <w:lang w:val="nl-BE"/>
              </w:rPr>
            </w:pPr>
            <w:r w:rsidRPr="00075455">
              <w:rPr>
                <w:b/>
                <w:bCs/>
                <w:szCs w:val="24"/>
                <w:lang w:val="nl-BE"/>
              </w:rPr>
              <w:t>Magazijnier</w:t>
            </w:r>
            <w:r w:rsidR="00A52D87" w:rsidRPr="00075455">
              <w:rPr>
                <w:b/>
                <w:bCs/>
                <w:szCs w:val="24"/>
                <w:lang w:val="nl-BE"/>
              </w:rPr>
              <w:t xml:space="preserve"> bij </w:t>
            </w:r>
            <w:r w:rsidRPr="00075455">
              <w:rPr>
                <w:b/>
                <w:bCs/>
                <w:szCs w:val="24"/>
                <w:lang w:val="nl-BE"/>
              </w:rPr>
              <w:t>Aldi</w:t>
            </w:r>
            <w:r w:rsidR="00A52D87" w:rsidRPr="00075455">
              <w:rPr>
                <w:b/>
                <w:bCs/>
                <w:szCs w:val="24"/>
                <w:lang w:val="nl-BE"/>
              </w:rPr>
              <w:t xml:space="preserve"> Erpe-Mere</w:t>
            </w:r>
          </w:p>
          <w:p w14:paraId="591F7186" w14:textId="3BD8DED4" w:rsidR="00EB1F7E" w:rsidRPr="00075455" w:rsidRDefault="00A52D87" w:rsidP="00EB1F7E">
            <w:pPr>
              <w:spacing w:after="0"/>
              <w:rPr>
                <w:szCs w:val="24"/>
                <w:lang w:val="nl-BE"/>
              </w:rPr>
            </w:pPr>
            <w:proofErr w:type="spellStart"/>
            <w:r>
              <w:rPr>
                <w:szCs w:val="24"/>
                <w:lang w:val="nl-BE"/>
              </w:rPr>
              <w:t>Studentenjob</w:t>
            </w:r>
            <w:proofErr w:type="spellEnd"/>
            <w:r>
              <w:rPr>
                <w:szCs w:val="24"/>
                <w:lang w:val="nl-BE"/>
              </w:rPr>
              <w:t xml:space="preserve"> schoolvakanties</w:t>
            </w:r>
          </w:p>
          <w:p w14:paraId="7942541E" w14:textId="63F03C16" w:rsidR="000629D5" w:rsidRPr="009478D6" w:rsidRDefault="00EB1F7E" w:rsidP="00EB1F7E">
            <w:pPr>
              <w:spacing w:after="0"/>
              <w:rPr>
                <w:i/>
                <w:iCs/>
                <w:szCs w:val="24"/>
                <w:lang w:val="nl-BE"/>
              </w:rPr>
            </w:pPr>
            <w:r w:rsidRPr="009478D6">
              <w:rPr>
                <w:i/>
                <w:iCs/>
                <w:szCs w:val="24"/>
                <w:lang w:val="nl-BE"/>
              </w:rPr>
              <w:t xml:space="preserve">2021 </w:t>
            </w:r>
            <w:r w:rsidR="000C4928" w:rsidRPr="009478D6">
              <w:rPr>
                <w:i/>
                <w:iCs/>
                <w:szCs w:val="24"/>
                <w:lang w:val="nl-BE"/>
              </w:rPr>
              <w:t>–</w:t>
            </w:r>
            <w:r w:rsidRPr="009478D6">
              <w:rPr>
                <w:i/>
                <w:iCs/>
                <w:szCs w:val="24"/>
                <w:lang w:val="nl-BE"/>
              </w:rPr>
              <w:t xml:space="preserve"> heden</w:t>
            </w:r>
          </w:p>
          <w:p w14:paraId="614E9F9B" w14:textId="77777777" w:rsidR="00075455" w:rsidRPr="009478D6" w:rsidRDefault="00075455" w:rsidP="00EB1F7E">
            <w:pPr>
              <w:spacing w:after="0"/>
              <w:rPr>
                <w:i/>
                <w:iCs/>
                <w:szCs w:val="24"/>
                <w:lang w:val="nl-BE"/>
              </w:rPr>
            </w:pPr>
          </w:p>
          <w:p w14:paraId="65719C68" w14:textId="77777777" w:rsidR="00075455" w:rsidRPr="009478D6" w:rsidRDefault="00075455" w:rsidP="00EB1F7E">
            <w:pPr>
              <w:spacing w:after="0"/>
              <w:rPr>
                <w:i/>
                <w:iCs/>
                <w:szCs w:val="24"/>
                <w:lang w:val="nl-BE"/>
              </w:rPr>
            </w:pPr>
          </w:p>
          <w:p w14:paraId="385B0897" w14:textId="77777777" w:rsidR="000C4928" w:rsidRDefault="00075455" w:rsidP="00EB1F7E">
            <w:pPr>
              <w:spacing w:after="0"/>
              <w:rPr>
                <w:b/>
                <w:bCs/>
                <w:szCs w:val="24"/>
                <w:lang w:val="nl-BE"/>
              </w:rPr>
            </w:pPr>
            <w:r>
              <w:rPr>
                <w:b/>
                <w:bCs/>
                <w:szCs w:val="24"/>
                <w:lang w:val="nl-BE"/>
              </w:rPr>
              <w:t>Stage bij Club Brugge</w:t>
            </w:r>
          </w:p>
          <w:p w14:paraId="3776DFE8" w14:textId="132C05BF" w:rsidR="00075455" w:rsidRPr="00075455" w:rsidRDefault="00075455" w:rsidP="00EB1F7E">
            <w:pPr>
              <w:spacing w:after="0"/>
              <w:rPr>
                <w:szCs w:val="24"/>
                <w:lang w:val="en-GB"/>
              </w:rPr>
            </w:pPr>
            <w:proofErr w:type="spellStart"/>
            <w:r w:rsidRPr="00075455">
              <w:rPr>
                <w:szCs w:val="24"/>
                <w:lang w:val="en-GB"/>
              </w:rPr>
              <w:t>Stagiair</w:t>
            </w:r>
            <w:proofErr w:type="spellEnd"/>
            <w:r w:rsidRPr="00075455">
              <w:rPr>
                <w:szCs w:val="24"/>
                <w:lang w:val="en-GB"/>
              </w:rPr>
              <w:t xml:space="preserve"> Football Data Scientist</w:t>
            </w:r>
          </w:p>
          <w:p w14:paraId="00A70F3A" w14:textId="2BFD8F34" w:rsidR="00075455" w:rsidRPr="00075455" w:rsidRDefault="00075455" w:rsidP="00EB1F7E">
            <w:pPr>
              <w:spacing w:after="0"/>
              <w:rPr>
                <w:lang w:val="en-GB"/>
              </w:rPr>
            </w:pPr>
            <w:proofErr w:type="spellStart"/>
            <w:r w:rsidRPr="00075455">
              <w:rPr>
                <w:szCs w:val="24"/>
                <w:lang w:val="en-GB"/>
              </w:rPr>
              <w:t>Februari</w:t>
            </w:r>
            <w:proofErr w:type="spellEnd"/>
            <w:r w:rsidRPr="00075455">
              <w:rPr>
                <w:szCs w:val="24"/>
                <w:lang w:val="en-GB"/>
              </w:rPr>
              <w:t xml:space="preserve"> </w:t>
            </w:r>
            <w:r>
              <w:rPr>
                <w:szCs w:val="24"/>
                <w:lang w:val="en-GB"/>
              </w:rPr>
              <w:t xml:space="preserve"> - Mei </w:t>
            </w:r>
            <w:r w:rsidRPr="00075455">
              <w:rPr>
                <w:szCs w:val="24"/>
                <w:lang w:val="en-GB"/>
              </w:rPr>
              <w:t xml:space="preserve">2024 </w:t>
            </w:r>
          </w:p>
        </w:tc>
      </w:tr>
      <w:tr w:rsidR="000629D5" w:rsidRPr="00A52D87" w14:paraId="34334A69" w14:textId="77777777" w:rsidTr="00075455">
        <w:trPr>
          <w:trHeight w:val="9504"/>
        </w:trPr>
        <w:tc>
          <w:tcPr>
            <w:tcW w:w="3969" w:type="dxa"/>
            <w:vAlign w:val="bottom"/>
          </w:tcPr>
          <w:p w14:paraId="62C86A59" w14:textId="77777777" w:rsidR="00EB1F7E" w:rsidRPr="00075455" w:rsidRDefault="00EB1F7E" w:rsidP="00846D4F">
            <w:pPr>
              <w:pStyle w:val="Title"/>
              <w:rPr>
                <w:rFonts w:cs="Arial"/>
                <w:sz w:val="56"/>
                <w:szCs w:val="56"/>
              </w:rPr>
            </w:pPr>
            <w:r w:rsidRPr="00075455">
              <w:rPr>
                <w:rFonts w:cs="Arial"/>
                <w:sz w:val="56"/>
                <w:szCs w:val="56"/>
              </w:rPr>
              <w:t xml:space="preserve">Robbe </w:t>
            </w:r>
          </w:p>
          <w:p w14:paraId="1F4F03F7" w14:textId="72740280" w:rsidR="000629D5" w:rsidRPr="00075455" w:rsidRDefault="00EB1F7E" w:rsidP="00EB1F7E">
            <w:pPr>
              <w:pStyle w:val="Title"/>
              <w:rPr>
                <w:rFonts w:cs="Arial"/>
                <w:sz w:val="56"/>
                <w:szCs w:val="56"/>
              </w:rPr>
            </w:pPr>
            <w:r w:rsidRPr="00075455">
              <w:rPr>
                <w:rFonts w:cs="Arial"/>
                <w:sz w:val="56"/>
                <w:szCs w:val="56"/>
              </w:rPr>
              <w:t>De Vulder</w:t>
            </w:r>
          </w:p>
          <w:p w14:paraId="6790EF25" w14:textId="3E334804" w:rsidR="00EB1F7E" w:rsidRPr="00A52D87" w:rsidRDefault="00EB1F7E" w:rsidP="00EB1F7E"/>
          <w:p w14:paraId="505E98AB" w14:textId="5813C271" w:rsidR="00EB1F7E" w:rsidRPr="00A52D87" w:rsidRDefault="00EB1F7E" w:rsidP="00EB1F7E"/>
          <w:p w14:paraId="09175F97" w14:textId="77777777" w:rsidR="00EB1F7E" w:rsidRPr="00A52D87" w:rsidRDefault="00EB1F7E" w:rsidP="00EB1F7E"/>
          <w:p w14:paraId="3557D729" w14:textId="77777777" w:rsidR="000629D5" w:rsidRPr="00A52D87" w:rsidRDefault="000629D5" w:rsidP="000629D5"/>
          <w:sdt>
            <w:sdtPr>
              <w:rPr>
                <w:rFonts w:asciiTheme="minorHAnsi" w:hAnsiTheme="minorHAnsi"/>
              </w:rPr>
              <w:id w:val="-1954003311"/>
              <w:placeholder>
                <w:docPart w:val="950B24C1F26B474D9420BE29A1131FCF"/>
              </w:placeholder>
              <w:temporary/>
              <w:showingPlcHdr/>
              <w15:appearance w15:val="hidden"/>
            </w:sdtPr>
            <w:sdtEndPr/>
            <w:sdtContent>
              <w:p w14:paraId="05E6197A" w14:textId="77777777" w:rsidR="000629D5" w:rsidRPr="00075455" w:rsidRDefault="000629D5" w:rsidP="00846D4F">
                <w:pPr>
                  <w:pStyle w:val="Heading2"/>
                  <w:rPr>
                    <w:rFonts w:asciiTheme="minorHAnsi" w:hAnsiTheme="minorHAnsi"/>
                  </w:rPr>
                </w:pPr>
                <w:r w:rsidRPr="00075455">
                  <w:rPr>
                    <w:rStyle w:val="Heading2Char"/>
                    <w:rFonts w:asciiTheme="minorHAnsi" w:hAnsiTheme="minorHAnsi"/>
                    <w:b/>
                    <w:lang w:bidi="nl-NL"/>
                  </w:rPr>
                  <w:t>CONTACT</w:t>
                </w:r>
              </w:p>
            </w:sdtContent>
          </w:sdt>
          <w:tbl>
            <w:tblPr>
              <w:tblStyle w:val="TableGrid"/>
              <w:tblW w:w="37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  <w:left w:w="57" w:type="dxa"/>
                <w:bottom w:w="85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198"/>
            </w:tblGrid>
            <w:tr w:rsidR="008D1E4A" w:rsidRPr="00A52D87" w14:paraId="7BE444A3" w14:textId="77777777" w:rsidTr="00075455">
              <w:tc>
                <w:tcPr>
                  <w:tcW w:w="510" w:type="dxa"/>
                  <w:shd w:val="clear" w:color="auto" w:fill="auto"/>
                  <w:vAlign w:val="center"/>
                </w:tcPr>
                <w:p w14:paraId="34BEC8F3" w14:textId="47776CE3" w:rsidR="00A52D87" w:rsidRPr="007D4155" w:rsidRDefault="00561915" w:rsidP="00075455">
                  <w:pPr>
                    <w:spacing w:after="0"/>
                    <w:jc w:val="center"/>
                    <w:rPr>
                      <w:szCs w:val="24"/>
                      <w:lang w:val="fr-BE"/>
                    </w:rPr>
                  </w:pPr>
                  <w:r>
                    <w:rPr>
                      <w:noProof/>
                      <w:szCs w:val="24"/>
                      <w:lang w:val="fr-BE"/>
                    </w:rPr>
                    <w:drawing>
                      <wp:inline distT="0" distB="0" distL="0" distR="0" wp14:anchorId="5097FCFE" wp14:editId="0AFC2662">
                        <wp:extent cx="252000" cy="252000"/>
                        <wp:effectExtent l="0" t="0" r="0" b="0"/>
                        <wp:docPr id="8" name="Graphic 8" descr="Markering met effen opvull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Graphic 8" descr="Markering met effen opvulli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98" w:type="dxa"/>
                  <w:shd w:val="clear" w:color="auto" w:fill="auto"/>
                  <w:vAlign w:val="center"/>
                </w:tcPr>
                <w:p w14:paraId="089B3DB9" w14:textId="77777777" w:rsidR="00561915" w:rsidRPr="00561915" w:rsidRDefault="00561915" w:rsidP="00561915">
                  <w:pPr>
                    <w:spacing w:after="0"/>
                    <w:rPr>
                      <w:szCs w:val="20"/>
                    </w:rPr>
                  </w:pPr>
                  <w:r w:rsidRPr="00561915">
                    <w:rPr>
                      <w:szCs w:val="20"/>
                    </w:rPr>
                    <w:t>Oost-Vlaanderen</w:t>
                  </w:r>
                </w:p>
                <w:p w14:paraId="162FCFDF" w14:textId="469B9FDF" w:rsidR="00A52D87" w:rsidRPr="00075455" w:rsidRDefault="00561915" w:rsidP="00561915">
                  <w:pPr>
                    <w:spacing w:after="0"/>
                    <w:rPr>
                      <w:szCs w:val="20"/>
                      <w:lang w:val="fr-BE"/>
                    </w:rPr>
                  </w:pPr>
                  <w:r w:rsidRPr="00561915">
                    <w:rPr>
                      <w:szCs w:val="20"/>
                    </w:rPr>
                    <w:t>9420, Erpe-Mere</w:t>
                  </w:r>
                </w:p>
              </w:tc>
            </w:tr>
            <w:tr w:rsidR="008D1E4A" w:rsidRPr="00A52D87" w14:paraId="19BF3ACE" w14:textId="77777777" w:rsidTr="00075455">
              <w:tc>
                <w:tcPr>
                  <w:tcW w:w="510" w:type="dxa"/>
                  <w:shd w:val="clear" w:color="auto" w:fill="auto"/>
                  <w:vAlign w:val="center"/>
                </w:tcPr>
                <w:p w14:paraId="14EDECEC" w14:textId="0570B3FC" w:rsidR="00A52D87" w:rsidRPr="007D4155" w:rsidRDefault="00561915" w:rsidP="00075455">
                  <w:pPr>
                    <w:spacing w:after="0"/>
                    <w:jc w:val="center"/>
                    <w:rPr>
                      <w:szCs w:val="24"/>
                      <w:lang w:val="fr-BE"/>
                    </w:rPr>
                  </w:pPr>
                  <w:r>
                    <w:rPr>
                      <w:noProof/>
                      <w:szCs w:val="24"/>
                      <w:lang w:val="fr-BE"/>
                    </w:rPr>
                    <w:drawing>
                      <wp:inline distT="0" distB="0" distL="0" distR="0" wp14:anchorId="4FB57A93" wp14:editId="3CE58B8B">
                        <wp:extent cx="252000" cy="252000"/>
                        <wp:effectExtent l="0" t="0" r="0" b="0"/>
                        <wp:docPr id="3" name="Graphic 3" descr="Ontvanger met effen opvull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 descr="Ontvanger met effen opvulli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98" w:type="dxa"/>
                  <w:shd w:val="clear" w:color="auto" w:fill="auto"/>
                  <w:vAlign w:val="center"/>
                </w:tcPr>
                <w:p w14:paraId="06A6E6D7" w14:textId="35B2415C" w:rsidR="00A52D87" w:rsidRPr="00075455" w:rsidRDefault="00561915" w:rsidP="00A52D87">
                  <w:pPr>
                    <w:spacing w:after="0"/>
                    <w:rPr>
                      <w:szCs w:val="20"/>
                    </w:rPr>
                  </w:pPr>
                  <w:r w:rsidRPr="00561915">
                    <w:rPr>
                      <w:szCs w:val="20"/>
                    </w:rPr>
                    <w:t>+32 (0)470 81 16 45</w:t>
                  </w:r>
                </w:p>
              </w:tc>
            </w:tr>
            <w:tr w:rsidR="008D1E4A" w:rsidRPr="009478D6" w14:paraId="4B864D0C" w14:textId="77777777" w:rsidTr="00075455">
              <w:tc>
                <w:tcPr>
                  <w:tcW w:w="510" w:type="dxa"/>
                  <w:shd w:val="clear" w:color="auto" w:fill="auto"/>
                  <w:vAlign w:val="center"/>
                </w:tcPr>
                <w:p w14:paraId="2FA800E1" w14:textId="6BBC319D" w:rsidR="00A52D87" w:rsidRPr="007D4155" w:rsidRDefault="00561915" w:rsidP="00075455">
                  <w:pPr>
                    <w:spacing w:after="0"/>
                    <w:jc w:val="center"/>
                    <w:rPr>
                      <w:szCs w:val="24"/>
                      <w:lang w:val="fr-BE"/>
                    </w:rPr>
                  </w:pPr>
                  <w:r>
                    <w:rPr>
                      <w:noProof/>
                      <w:szCs w:val="24"/>
                      <w:lang w:val="fr-BE"/>
                    </w:rPr>
                    <w:drawing>
                      <wp:inline distT="0" distB="0" distL="0" distR="0" wp14:anchorId="4A870396" wp14:editId="02968B9E">
                        <wp:extent cx="252000" cy="252000"/>
                        <wp:effectExtent l="0" t="0" r="0" b="0"/>
                        <wp:docPr id="9" name="Graphic 9" descr="@ met effen opvull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@ met effen opvulli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98" w:type="dxa"/>
                  <w:shd w:val="clear" w:color="auto" w:fill="auto"/>
                  <w:vAlign w:val="center"/>
                </w:tcPr>
                <w:p w14:paraId="5B369300" w14:textId="3E2A59DA" w:rsidR="00A52D87" w:rsidRPr="00075455" w:rsidRDefault="00561915" w:rsidP="00A52D87">
                  <w:pPr>
                    <w:spacing w:after="0"/>
                    <w:rPr>
                      <w:rFonts w:cs="Arial"/>
                      <w:szCs w:val="20"/>
                      <w:lang w:val="fr-BE"/>
                    </w:rPr>
                  </w:pPr>
                  <w:r w:rsidRPr="00075455">
                    <w:rPr>
                      <w:rFonts w:cs="Arial"/>
                      <w:szCs w:val="20"/>
                      <w:lang w:val="fr-BE"/>
                    </w:rPr>
                    <w:t>robbe.de.vulder@gmail.com</w:t>
                  </w:r>
                </w:p>
              </w:tc>
            </w:tr>
            <w:tr w:rsidR="008D1E4A" w:rsidRPr="009478D6" w14:paraId="22E078D4" w14:textId="77777777" w:rsidTr="00075455">
              <w:tc>
                <w:tcPr>
                  <w:tcW w:w="510" w:type="dxa"/>
                  <w:shd w:val="clear" w:color="auto" w:fill="auto"/>
                  <w:vAlign w:val="center"/>
                </w:tcPr>
                <w:p w14:paraId="6DCCF9FF" w14:textId="466B1050" w:rsidR="00A52D87" w:rsidRPr="007D4155" w:rsidRDefault="00561915" w:rsidP="00075455">
                  <w:pPr>
                    <w:spacing w:after="0"/>
                    <w:jc w:val="center"/>
                    <w:rPr>
                      <w:szCs w:val="24"/>
                      <w:lang w:val="fr-BE"/>
                    </w:rPr>
                  </w:pPr>
                  <w:r>
                    <w:rPr>
                      <w:noProof/>
                      <w:szCs w:val="24"/>
                      <w:lang w:val="fr-BE"/>
                    </w:rPr>
                    <w:drawing>
                      <wp:inline distT="0" distB="0" distL="0" distR="0" wp14:anchorId="145D9B24" wp14:editId="46055897">
                        <wp:extent cx="252000" cy="252000"/>
                        <wp:effectExtent l="0" t="0" r="0" b="0"/>
                        <wp:docPr id="11" name="Graphic 11" descr="Wereldbol: Afrika en Europa met effen opvull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Wereldbol: Afrika en Europa met effen opvulling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98" w:type="dxa"/>
                  <w:shd w:val="clear" w:color="auto" w:fill="auto"/>
                  <w:vAlign w:val="center"/>
                </w:tcPr>
                <w:p w14:paraId="6B9FA757" w14:textId="16BD2452" w:rsidR="00A52D87" w:rsidRPr="00075455" w:rsidRDefault="00561915" w:rsidP="00A52D87">
                  <w:pPr>
                    <w:spacing w:after="0"/>
                    <w:rPr>
                      <w:szCs w:val="20"/>
                      <w:lang w:val="fr-BE"/>
                    </w:rPr>
                  </w:pPr>
                  <w:r w:rsidRPr="00075455">
                    <w:rPr>
                      <w:szCs w:val="20"/>
                      <w:lang w:val="fr-BE"/>
                    </w:rPr>
                    <w:t>https://www.linkedin.com/in/</w:t>
                  </w:r>
                  <w:r w:rsidR="00075455" w:rsidRPr="00075455">
                    <w:rPr>
                      <w:szCs w:val="20"/>
                      <w:lang w:val="fr-BE"/>
                    </w:rPr>
                    <w:t>robbedevulder</w:t>
                  </w:r>
                </w:p>
              </w:tc>
            </w:tr>
            <w:tr w:rsidR="008D1E4A" w:rsidRPr="00A52D87" w14:paraId="7BC8252B" w14:textId="77777777" w:rsidTr="00075455">
              <w:tc>
                <w:tcPr>
                  <w:tcW w:w="510" w:type="dxa"/>
                  <w:shd w:val="clear" w:color="auto" w:fill="auto"/>
                  <w:vAlign w:val="center"/>
                </w:tcPr>
                <w:p w14:paraId="47FB4230" w14:textId="6F793CCC" w:rsidR="00A52D87" w:rsidRPr="007D4155" w:rsidRDefault="00561915" w:rsidP="00075455">
                  <w:pPr>
                    <w:spacing w:after="0"/>
                    <w:jc w:val="center"/>
                    <w:rPr>
                      <w:szCs w:val="24"/>
                      <w:lang w:val="fr-BE"/>
                    </w:rPr>
                  </w:pPr>
                  <w:r>
                    <w:rPr>
                      <w:noProof/>
                      <w:szCs w:val="24"/>
                      <w:lang w:val="fr-BE"/>
                    </w:rPr>
                    <w:drawing>
                      <wp:inline distT="0" distB="0" distL="0" distR="0" wp14:anchorId="191E43F1" wp14:editId="7507C177">
                        <wp:extent cx="252000" cy="252000"/>
                        <wp:effectExtent l="0" t="0" r="0" b="0"/>
                        <wp:docPr id="10" name="Graphic 10" descr="Auto met effen opvull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raphic 10" descr="Auto met effen opvulling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98" w:type="dxa"/>
                  <w:shd w:val="clear" w:color="auto" w:fill="auto"/>
                  <w:vAlign w:val="center"/>
                </w:tcPr>
                <w:p w14:paraId="0D270C66" w14:textId="2CB11276" w:rsidR="00A52D87" w:rsidRPr="00075455" w:rsidRDefault="00561915" w:rsidP="00A52D87">
                  <w:pPr>
                    <w:spacing w:after="0"/>
                    <w:rPr>
                      <w:rFonts w:cs="Arial"/>
                      <w:szCs w:val="20"/>
                      <w:lang w:val="fr-BE"/>
                    </w:rPr>
                  </w:pPr>
                  <w:proofErr w:type="spellStart"/>
                  <w:r w:rsidRPr="00075455">
                    <w:rPr>
                      <w:rFonts w:cs="Arial"/>
                      <w:szCs w:val="20"/>
                      <w:lang w:val="fr-BE"/>
                    </w:rPr>
                    <w:t>Rijbewijs</w:t>
                  </w:r>
                  <w:proofErr w:type="spellEnd"/>
                  <w:r w:rsidRPr="00075455">
                    <w:rPr>
                      <w:rFonts w:cs="Arial"/>
                      <w:szCs w:val="20"/>
                      <w:lang w:val="fr-BE"/>
                    </w:rPr>
                    <w:t xml:space="preserve"> B</w:t>
                  </w:r>
                </w:p>
              </w:tc>
            </w:tr>
          </w:tbl>
          <w:p w14:paraId="764CADBC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42790C26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399A941B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7267B262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143A91D2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2739AD66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4B490ECE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7C5C6ECA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5B4B5653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68541369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513DE00C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04F4510D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24126E4D" w14:textId="77777777" w:rsidR="008D1E4A" w:rsidRDefault="008D1E4A" w:rsidP="00EB1F7E">
            <w:pPr>
              <w:pStyle w:val="Contactgegevens"/>
              <w:spacing w:after="0"/>
              <w:rPr>
                <w:szCs w:val="20"/>
              </w:rPr>
            </w:pPr>
          </w:p>
          <w:p w14:paraId="09A79E32" w14:textId="0598D525" w:rsidR="000629D5" w:rsidRPr="00A52D87" w:rsidRDefault="000629D5" w:rsidP="00075455">
            <w:pPr>
              <w:spacing w:after="0"/>
              <w:rPr>
                <w:rStyle w:val="Hyperlink"/>
              </w:rPr>
            </w:pPr>
          </w:p>
        </w:tc>
        <w:tc>
          <w:tcPr>
            <w:tcW w:w="351" w:type="dxa"/>
          </w:tcPr>
          <w:p w14:paraId="7E6C910B" w14:textId="77777777" w:rsidR="000629D5" w:rsidRPr="00A52D87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26054BA2" w14:textId="77777777" w:rsidR="000629D5" w:rsidRPr="00A52D87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2EBA7FB4" w14:textId="067A9D4A" w:rsidR="000C4928" w:rsidRPr="00A52D87" w:rsidRDefault="000C4928" w:rsidP="00846D4F">
      <w:pPr>
        <w:tabs>
          <w:tab w:val="left" w:pos="990"/>
        </w:tabs>
        <w:spacing w:after="0"/>
        <w:rPr>
          <w:sz w:val="8"/>
        </w:rPr>
      </w:pPr>
    </w:p>
    <w:p w14:paraId="1C81A11C" w14:textId="3CE99136" w:rsidR="000C4928" w:rsidRPr="00563431" w:rsidRDefault="000C4928" w:rsidP="00563431">
      <w:pPr>
        <w:spacing w:after="0" w:line="240" w:lineRule="auto"/>
        <w:rPr>
          <w:sz w:val="8"/>
        </w:rPr>
      </w:pPr>
    </w:p>
    <w:p w14:paraId="29002AE7" w14:textId="7DFE768C" w:rsidR="00CF4B23" w:rsidRPr="00563431" w:rsidRDefault="000C4928" w:rsidP="00563431">
      <w:pPr>
        <w:tabs>
          <w:tab w:val="left" w:pos="990"/>
        </w:tabs>
        <w:spacing w:after="0"/>
        <w:rPr>
          <w:noProof/>
        </w:rPr>
      </w:pPr>
      <w:r w:rsidRPr="00A52D87">
        <w:rPr>
          <w:noProof/>
        </w:rPr>
        <w:t xml:space="preserve"> </w:t>
      </w:r>
      <w:bookmarkStart w:id="0" w:name="_GoBack"/>
      <w:bookmarkEnd w:id="0"/>
    </w:p>
    <w:sectPr w:rsidR="00CF4B23" w:rsidRPr="00563431" w:rsidSect="00AB47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EDE7F" w14:textId="77777777" w:rsidR="009E20E7" w:rsidRDefault="009E20E7" w:rsidP="000C45FF">
      <w:r>
        <w:separator/>
      </w:r>
    </w:p>
  </w:endnote>
  <w:endnote w:type="continuationSeparator" w:id="0">
    <w:p w14:paraId="24417F40" w14:textId="77777777" w:rsidR="009E20E7" w:rsidRDefault="009E20E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E597D" w14:textId="77777777" w:rsidR="009E20E7" w:rsidRDefault="009E20E7" w:rsidP="000C45FF">
      <w:r>
        <w:separator/>
      </w:r>
    </w:p>
  </w:footnote>
  <w:footnote w:type="continuationSeparator" w:id="0">
    <w:p w14:paraId="3AF817E0" w14:textId="77777777" w:rsidR="009E20E7" w:rsidRDefault="009E20E7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E"/>
    <w:rsid w:val="00030A30"/>
    <w:rsid w:val="00036450"/>
    <w:rsid w:val="00061C84"/>
    <w:rsid w:val="000629D5"/>
    <w:rsid w:val="00075455"/>
    <w:rsid w:val="00076632"/>
    <w:rsid w:val="000C45FF"/>
    <w:rsid w:val="000C4928"/>
    <w:rsid w:val="000E3FD1"/>
    <w:rsid w:val="000F46E6"/>
    <w:rsid w:val="00153721"/>
    <w:rsid w:val="00180329"/>
    <w:rsid w:val="0019001F"/>
    <w:rsid w:val="001A74A5"/>
    <w:rsid w:val="001B2ABD"/>
    <w:rsid w:val="001D2335"/>
    <w:rsid w:val="001E1759"/>
    <w:rsid w:val="001F1ECC"/>
    <w:rsid w:val="002008AC"/>
    <w:rsid w:val="002400EB"/>
    <w:rsid w:val="00244620"/>
    <w:rsid w:val="00256CF7"/>
    <w:rsid w:val="002E0912"/>
    <w:rsid w:val="0030481B"/>
    <w:rsid w:val="004071FC"/>
    <w:rsid w:val="00445947"/>
    <w:rsid w:val="00476857"/>
    <w:rsid w:val="004813B3"/>
    <w:rsid w:val="00496591"/>
    <w:rsid w:val="004A4AA1"/>
    <w:rsid w:val="004B6A94"/>
    <w:rsid w:val="004C63E4"/>
    <w:rsid w:val="004D3011"/>
    <w:rsid w:val="005548A1"/>
    <w:rsid w:val="00561915"/>
    <w:rsid w:val="00563431"/>
    <w:rsid w:val="005645EE"/>
    <w:rsid w:val="005D6289"/>
    <w:rsid w:val="005E39D5"/>
    <w:rsid w:val="00612544"/>
    <w:rsid w:val="0062123A"/>
    <w:rsid w:val="0062331F"/>
    <w:rsid w:val="00646E75"/>
    <w:rsid w:val="006610D6"/>
    <w:rsid w:val="006771D0"/>
    <w:rsid w:val="006A1C08"/>
    <w:rsid w:val="00715FCB"/>
    <w:rsid w:val="00743101"/>
    <w:rsid w:val="007774ED"/>
    <w:rsid w:val="007867A0"/>
    <w:rsid w:val="007927F5"/>
    <w:rsid w:val="007C28B9"/>
    <w:rsid w:val="00802CA0"/>
    <w:rsid w:val="00821C6F"/>
    <w:rsid w:val="00846D4F"/>
    <w:rsid w:val="008C1736"/>
    <w:rsid w:val="008D1E4A"/>
    <w:rsid w:val="00922D5C"/>
    <w:rsid w:val="009478D6"/>
    <w:rsid w:val="009C7167"/>
    <w:rsid w:val="009E20E7"/>
    <w:rsid w:val="009E7C63"/>
    <w:rsid w:val="00A10A67"/>
    <w:rsid w:val="00A2118D"/>
    <w:rsid w:val="00A27E69"/>
    <w:rsid w:val="00A52D87"/>
    <w:rsid w:val="00A61D28"/>
    <w:rsid w:val="00AB47F4"/>
    <w:rsid w:val="00AB7852"/>
    <w:rsid w:val="00AD76E2"/>
    <w:rsid w:val="00B20152"/>
    <w:rsid w:val="00B70850"/>
    <w:rsid w:val="00B821B0"/>
    <w:rsid w:val="00BA3667"/>
    <w:rsid w:val="00C066B6"/>
    <w:rsid w:val="00C37BA1"/>
    <w:rsid w:val="00C4674C"/>
    <w:rsid w:val="00C506CF"/>
    <w:rsid w:val="00C72BED"/>
    <w:rsid w:val="00C9578B"/>
    <w:rsid w:val="00CA562E"/>
    <w:rsid w:val="00CB2D30"/>
    <w:rsid w:val="00CF4B23"/>
    <w:rsid w:val="00D2522B"/>
    <w:rsid w:val="00D82F2F"/>
    <w:rsid w:val="00DA694B"/>
    <w:rsid w:val="00DD172A"/>
    <w:rsid w:val="00E06B8C"/>
    <w:rsid w:val="00E25A26"/>
    <w:rsid w:val="00E55D74"/>
    <w:rsid w:val="00E866EC"/>
    <w:rsid w:val="00E90903"/>
    <w:rsid w:val="00E93B74"/>
    <w:rsid w:val="00EB1F7E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F4B4B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D28"/>
    <w:pPr>
      <w:spacing w:after="200" w:line="216" w:lineRule="auto"/>
    </w:pPr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ijzetekst">
    <w:name w:val="Grijze teks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">
    <w:name w:val="Adres"/>
    <w:basedOn w:val="Normal"/>
    <w:qFormat/>
    <w:rsid w:val="00AB7852"/>
    <w:pPr>
      <w:spacing w:after="360"/>
      <w:contextualSpacing/>
    </w:pPr>
  </w:style>
  <w:style w:type="paragraph" w:customStyle="1" w:styleId="Contactgegevens">
    <w:name w:val="Contactgegeven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Revision">
    <w:name w:val="Revision"/>
    <w:hidden/>
    <w:uiPriority w:val="99"/>
    <w:semiHidden/>
    <w:rsid w:val="007774ED"/>
    <w:rPr>
      <w:sz w:val="20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77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74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7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4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e\AppData\Roaming\Microsoft\Templates\Blauwe%20grijze%20sollicitatiebrie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0B24C1F26B474D9420BE29A1131F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6B94C-4185-44CE-8142-975DB46CEA90}"/>
      </w:docPartPr>
      <w:docPartBody>
        <w:p w:rsidR="008032B2" w:rsidRDefault="00766496">
          <w:pPr>
            <w:pStyle w:val="950B24C1F26B474D9420BE29A1131FCF"/>
          </w:pPr>
          <w:r w:rsidRPr="00846D4F">
            <w:rPr>
              <w:rStyle w:val="Heading2Char"/>
              <w:lang w:bidi="nl-NL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DE"/>
    <w:rsid w:val="00766496"/>
    <w:rsid w:val="008032B2"/>
    <w:rsid w:val="0088570C"/>
    <w:rsid w:val="00B8759D"/>
    <w:rsid w:val="00BA552D"/>
    <w:rsid w:val="00DC13E2"/>
    <w:rsid w:val="00FA1D30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nl-NL" w:eastAsia="ja-JP"/>
    </w:rPr>
  </w:style>
  <w:style w:type="paragraph" w:customStyle="1" w:styleId="950B24C1F26B474D9420BE29A1131FCF">
    <w:name w:val="950B24C1F26B474D9420BE29A1131FCF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933F23E-944B-42BA-9F0F-2E7D4B82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Blauwe grijze sollicitatiebrief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2024-03-17T16:46:00Z</dcterms:created>
  <dcterms:modified xsi:type="dcterms:W3CDTF">2024-03-26T09:12:00Z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